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Bitrix24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информация и предназначение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Bitrix24 — это многофункциональная платформа для бизнеса, которая объединяет инструменты для управления проектами, CRM, коммуникациями,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задачами, документооборотом и автоматизацией бизнес-процессов. Это решение подходит для малых и средних компаний, которым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нужен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всё в одном.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функции и возможности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задачами и проектами (с календарями,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тайм-трекингом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досками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24CFF" w:rsidRDefault="001D75FB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Встр</w:t>
      </w:r>
      <w:r>
        <w:rPr>
          <w:rFonts w:ascii="Times New Roman" w:eastAsia="Times New Roman" w:hAnsi="Times New Roman" w:cs="Times New Roman"/>
          <w:sz w:val="28"/>
          <w:szCs w:val="28"/>
        </w:rPr>
        <w:t>оенная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CRM для продаж и клиентского обслуживания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Коммуникации: чаты,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видеозвонки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корпоративный портал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Документооборот и совместная работа с файлами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Автоматизация бизнес-процессов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Отчеты и аналитика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Мобильные приложения для работы на ходу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в 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еальной жизни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Сценарий: Маленькая компания занимается продажами и проектами. Руководитель использует Bitrix24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Управления задачами сотрудников по проектам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Ведение базы клиентов в CRM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Общения внутри команды с помощью чатов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видеозвонков</w:t>
      </w:r>
      <w:proofErr w:type="spellEnd"/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Автоматизации п</w:t>
      </w:r>
      <w:r>
        <w:rPr>
          <w:rFonts w:ascii="Times New Roman" w:eastAsia="Times New Roman" w:hAnsi="Times New Roman" w:cs="Times New Roman"/>
          <w:sz w:val="28"/>
          <w:szCs w:val="28"/>
        </w:rPr>
        <w:t>овторяющихся процессов (например, автоматическая отправка напоминаний о сроках)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Ведение документации и совместной работы с файлами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Конкретный пример</w:t>
      </w:r>
    </w:p>
    <w:p w:rsidR="00324CFF" w:rsidRDefault="001D75FB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Компания разрабатывает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веб-сайт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клиента. Менеджер создает задачу на платформе с описанием требований,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азначает исполнителя и устанавливает сроки. Внутри задачи есть комментарии, файлы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чек-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CRM помогает отслеживать статус сделки с клиентом. В конце проекта менеджер формирует отчет по выполненной работе.</w:t>
      </w:r>
    </w:p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Yandex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Tracker</w:t>
      </w:r>
      <w:proofErr w:type="spellEnd"/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информация и предназн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ачение</w:t>
      </w:r>
    </w:p>
    <w:p w:rsidR="00324CFF" w:rsidRDefault="001D75FB">
      <w:pPr>
        <w:ind w:firstLine="708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облачный сервис для управления задачами и проектами, созданный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ориентирован на простое и быстрое управление задачами, без лишних настроек и сложных интерфейсов. Хорошо подходит для команд, использующих облачные реше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функции и возможности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Создание и назначение задач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Визуальные доски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списки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Комментарии и уведомления о комментариях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Время выполнения задач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тайм-трекер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с другими сервисами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Яндекс.Облако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Простая автоматизация через правила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в реальной жизни</w:t>
      </w:r>
    </w:p>
    <w:p w:rsidR="00324CFF" w:rsidRDefault="001D75FB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Сценарий: Маленькая команда разработки использует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задачами. Каждый раз, когда появляется новая задача (например, исправить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добавить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менеджер создает задачу в системе, назначает разработчика, выбирает тип задачи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Разработчик видит свою задачу на доске, комментирует и отмечает прогресс. В конце недели руководитель получает отчет по выполненным задачам.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Конкретный пр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имер</w:t>
      </w:r>
    </w:p>
    <w:p w:rsidR="00324CFF" w:rsidRDefault="001D75FB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работает над мобильным приложением. В системе создается задача — исправить ошибку в авторизации. Разработчик берет задачу, пишет комментарий о стадии выполнения, прикрепляет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После устранения ошибки задача закрывается. Все это происх</w:t>
      </w:r>
      <w:r>
        <w:rPr>
          <w:rFonts w:ascii="Times New Roman" w:eastAsia="Times New Roman" w:hAnsi="Times New Roman" w:cs="Times New Roman"/>
          <w:sz w:val="28"/>
          <w:szCs w:val="28"/>
        </w:rPr>
        <w:t>одит в облаке, без необходимости установки сложных систем.</w:t>
      </w:r>
    </w:p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Jira</w:t>
      </w:r>
      <w:proofErr w:type="spellEnd"/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информация и предназначение</w:t>
      </w:r>
    </w:p>
    <w:p w:rsidR="00324CFF" w:rsidRDefault="001D75FB">
      <w:pPr>
        <w:ind w:firstLine="708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мощный инструмент для управления проектами, разработанный компанией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Atlassian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широко используется в IT-индустрии, особенно для разработки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рограммного обеспечения,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баг-трекинга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Agile-процессов. Поддерживает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гибкое управление задачами.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функции и возможности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и отслеживание задач,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пользовательских историй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Визуальные доски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Scrum</w:t>
      </w:r>
      <w:proofErr w:type="spellEnd"/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Планирование спри</w:t>
      </w:r>
      <w:r>
        <w:rPr>
          <w:rFonts w:ascii="Times New Roman" w:eastAsia="Times New Roman" w:hAnsi="Times New Roman" w:cs="Times New Roman"/>
          <w:sz w:val="28"/>
          <w:szCs w:val="28"/>
        </w:rPr>
        <w:t>нтов и управление релизами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Гибкая настройка рабочих процессов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Расширенная отчетность и аналитика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Burndown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Velocity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др.)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>Интеграции с CI/CD, системами тестирования и другими инструментами разработки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API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плагины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расширения возможностей</w:t>
      </w:r>
    </w:p>
    <w:p w:rsidR="00324CFF" w:rsidRDefault="001D75F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спользование в реальной жизни</w:t>
      </w:r>
    </w:p>
    <w:p w:rsidR="00324CFF" w:rsidRDefault="001D75FB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Сценарий: Команда разработчиков использует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проектом по созданию мобильного приложения. В системе создаются задачи для каждой пользовательской истории,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задачи по тестированию. В рамках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команда п</w:t>
      </w:r>
      <w:r>
        <w:rPr>
          <w:rFonts w:ascii="Times New Roman" w:eastAsia="Times New Roman" w:hAnsi="Times New Roman" w:cs="Times New Roman"/>
          <w:sz w:val="28"/>
          <w:szCs w:val="28"/>
        </w:rPr>
        <w:t>ланирует спринты, в которых назначает задачи, оценивает трудозатраты и отслеживает прогресс. В конце спринта анализируют результаты, чтобы улучшить процессы.</w:t>
      </w:r>
    </w:p>
    <w:p w:rsidR="00324CFF" w:rsidRDefault="001D75FB">
      <w:pPr>
        <w:ind w:firstLine="708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Конкретный пример</w:t>
      </w:r>
    </w:p>
    <w:p w:rsidR="00324CFF" w:rsidRDefault="001D75FB"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 обнаружил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входа. Он создает задачу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описанием,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прикрепляет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добавляет метки. Менеджер планирует спринт и включает эту задачу в текущий цикл. После исправления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 закрывается, а команда анализирует скорость исправлений с помощью отчетов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4CFF" w:rsidRDefault="00324CFF"/>
    <w:tbl>
      <w:tblPr>
        <w:tblW w:w="9981" w:type="dxa"/>
        <w:tblInd w:w="-1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5"/>
        <w:gridCol w:w="4311"/>
        <w:gridCol w:w="3825"/>
      </w:tblGrid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4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Инструмент</w:t>
            </w:r>
          </w:p>
        </w:tc>
        <w:tc>
          <w:tcPr>
            <w:tcW w:w="431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Основное назначение</w:t>
            </w:r>
          </w:p>
        </w:tc>
        <w:tc>
          <w:tcPr>
            <w:tcW w:w="382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Пример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использования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4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Bitrix24</w:t>
            </w:r>
          </w:p>
        </w:tc>
        <w:tc>
          <w:tcPr>
            <w:tcW w:w="431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Универсальное решение для бизнеса, CRM, коммуникаций</w:t>
            </w:r>
          </w:p>
        </w:tc>
        <w:tc>
          <w:tcPr>
            <w:tcW w:w="382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Управление проектами, CRM, внутренней коммуникацией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4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Tracker</w:t>
            </w:r>
            <w:proofErr w:type="spellEnd"/>
          </w:p>
        </w:tc>
        <w:tc>
          <w:tcPr>
            <w:tcW w:w="431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Быстрое облачное управление задачами</w:t>
            </w:r>
          </w:p>
        </w:tc>
        <w:tc>
          <w:tcPr>
            <w:tcW w:w="382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Отслеживание задач при разработке, небольшие проекты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4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431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Управление 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проектами и разработкой,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Agile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методологии</w:t>
            </w:r>
          </w:p>
        </w:tc>
        <w:tc>
          <w:tcPr>
            <w:tcW w:w="382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Разработка программного обеспечения,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баг-трекинг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Scrum</w:t>
            </w:r>
            <w:proofErr w:type="spellEnd"/>
          </w:p>
        </w:tc>
      </w:tr>
    </w:tbl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Общая характеристика</w:t>
      </w:r>
    </w:p>
    <w:tbl>
      <w:tblPr>
        <w:tblW w:w="10004" w:type="dxa"/>
        <w:tblInd w:w="-1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48"/>
        <w:gridCol w:w="5341"/>
        <w:gridCol w:w="3315"/>
      </w:tblGrid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4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Продукт</w:t>
            </w:r>
          </w:p>
        </w:tc>
        <w:tc>
          <w:tcPr>
            <w:tcW w:w="534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  <w:tc>
          <w:tcPr>
            <w:tcW w:w="331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Основное назначение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4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Bitrix24</w:t>
            </w:r>
          </w:p>
        </w:tc>
        <w:tc>
          <w:tcPr>
            <w:tcW w:w="534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Многофункциональная платформа для бизнеса, CRM, коммуникаций, задач</w:t>
            </w:r>
          </w:p>
        </w:tc>
        <w:tc>
          <w:tcPr>
            <w:tcW w:w="331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Ведение 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проектов, управление задачами, коммуникации, CRM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4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Tracker</w:t>
            </w:r>
            <w:proofErr w:type="spellEnd"/>
          </w:p>
        </w:tc>
        <w:tc>
          <w:tcPr>
            <w:tcW w:w="534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Инструмент для управления задачами и проектами, часть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блако</w:t>
            </w:r>
            <w:proofErr w:type="spellEnd"/>
          </w:p>
        </w:tc>
        <w:tc>
          <w:tcPr>
            <w:tcW w:w="331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Управление проектами и задачами, интеграция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блако</w:t>
            </w:r>
            <w:proofErr w:type="spellEnd"/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4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5341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Инструмент для управления проектами, особенно популярный 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у разработчиков и команд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Agile</w:t>
            </w:r>
            <w:proofErr w:type="spellEnd"/>
          </w:p>
        </w:tc>
        <w:tc>
          <w:tcPr>
            <w:tcW w:w="331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Управление задачами,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баг-трекинг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Agile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/Sprint-процессы</w:t>
            </w:r>
          </w:p>
        </w:tc>
      </w:tr>
    </w:tbl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Целевая аудитория и использование</w:t>
      </w:r>
    </w:p>
    <w:tbl>
      <w:tblPr>
        <w:tblW w:w="9985" w:type="dxa"/>
        <w:tblInd w:w="-1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23"/>
        <w:gridCol w:w="4362"/>
        <w:gridCol w:w="4200"/>
      </w:tblGrid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2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Продукт</w:t>
            </w:r>
          </w:p>
        </w:tc>
        <w:tc>
          <w:tcPr>
            <w:tcW w:w="436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Целевая аудитория</w:t>
            </w:r>
          </w:p>
        </w:tc>
        <w:tc>
          <w:tcPr>
            <w:tcW w:w="42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Основное применение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2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Bitrix24</w:t>
            </w:r>
          </w:p>
        </w:tc>
        <w:tc>
          <w:tcPr>
            <w:tcW w:w="436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Малый и средний бизнес, команды, ищущие универсальное решение</w:t>
            </w:r>
          </w:p>
        </w:tc>
        <w:tc>
          <w:tcPr>
            <w:tcW w:w="42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Взаимодействие внутри компании, CRM, проектное управление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2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Tracker</w:t>
            </w:r>
            <w:proofErr w:type="spellEnd"/>
          </w:p>
        </w:tc>
        <w:tc>
          <w:tcPr>
            <w:tcW w:w="436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Компании, использующие облачные решения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Яндекса</w:t>
            </w:r>
            <w:proofErr w:type="spellEnd"/>
          </w:p>
        </w:tc>
        <w:tc>
          <w:tcPr>
            <w:tcW w:w="42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Простое управление задачами и проектами, интеграция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Яндекс-сервисами</w:t>
            </w:r>
            <w:proofErr w:type="spellEnd"/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2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436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Разработчики, IT-команды, Agile-проекты</w:t>
            </w:r>
          </w:p>
        </w:tc>
        <w:tc>
          <w:tcPr>
            <w:tcW w:w="42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Баг-трекинг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, упра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вление разработкой,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Kanban</w:t>
            </w:r>
            <w:proofErr w:type="spellEnd"/>
          </w:p>
        </w:tc>
      </w:tr>
    </w:tbl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Функциональные возможности</w:t>
      </w:r>
    </w:p>
    <w:tbl>
      <w:tblPr>
        <w:tblW w:w="984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70"/>
        <w:gridCol w:w="2203"/>
        <w:gridCol w:w="2327"/>
        <w:gridCol w:w="2940"/>
      </w:tblGrid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Функция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Bitrix24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Tracker</w:t>
            </w:r>
            <w:proofErr w:type="spellEnd"/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Jira</w:t>
            </w:r>
            <w:proofErr w:type="spellEnd"/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Управление задачами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Визуальные доски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)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Встроенные коммуникации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Чаты,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видеозвонки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, комментарии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Комментарии, уведомления</w:t>
            </w:r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Комментарии, интеграции с другими инструментами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CRM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Нет (не основной фокус)</w:t>
            </w:r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Нет (может интегрироваться через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плагины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/дополнения)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Автоматизация процессов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Ограниченно</w:t>
            </w:r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 (с помощью рабочих процессов, правил)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Интеграции и API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Множество внешних 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интеграций, API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API, интеграция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блако</w:t>
            </w:r>
            <w:proofErr w:type="spellEnd"/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Обширные возможности API, интеграции с другими системами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Отчётность и аналитика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Ограниченно</w:t>
            </w:r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Мобильные приложения</w:t>
            </w:r>
          </w:p>
        </w:tc>
        <w:tc>
          <w:tcPr>
            <w:tcW w:w="2203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32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  <w:tc>
          <w:tcPr>
            <w:tcW w:w="294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Да</w:t>
            </w:r>
          </w:p>
        </w:tc>
      </w:tr>
    </w:tbl>
    <w:p w:rsidR="00324CFF" w:rsidRDefault="001D75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Цены и модели оплаты</w:t>
      </w:r>
    </w:p>
    <w:tbl>
      <w:tblPr>
        <w:tblW w:w="10033" w:type="dxa"/>
        <w:tblInd w:w="-1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69"/>
        <w:gridCol w:w="4964"/>
        <w:gridCol w:w="3600"/>
      </w:tblGrid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b/>
                <w:bCs/>
                <w:color w:val="FFFFFF"/>
                <w:sz w:val="27"/>
                <w:szCs w:val="27"/>
              </w:rPr>
              <w:t>Продукт</w:t>
            </w:r>
          </w:p>
        </w:tc>
        <w:tc>
          <w:tcPr>
            <w:tcW w:w="4964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b/>
                <w:bCs/>
                <w:color w:val="FFFFFF"/>
                <w:sz w:val="27"/>
                <w:szCs w:val="27"/>
              </w:rPr>
              <w:t>Модель оплаты</w:t>
            </w:r>
          </w:p>
        </w:tc>
        <w:tc>
          <w:tcPr>
            <w:tcW w:w="36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b/>
                <w:bCs/>
                <w:color w:val="FFFFFF"/>
                <w:sz w:val="27"/>
                <w:szCs w:val="27"/>
              </w:rPr>
              <w:t>Бесплатный тариф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b/>
                <w:bCs/>
                <w:color w:val="FFFFFF"/>
                <w:sz w:val="27"/>
                <w:szCs w:val="27"/>
              </w:rPr>
              <w:t>Bitrix24</w:t>
            </w:r>
          </w:p>
        </w:tc>
        <w:tc>
          <w:tcPr>
            <w:tcW w:w="4964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color w:val="FFFFFF"/>
                <w:sz w:val="27"/>
                <w:szCs w:val="27"/>
              </w:rPr>
              <w:t>Бесплатно, платные тарифы с расширенными возможностями</w:t>
            </w:r>
          </w:p>
        </w:tc>
        <w:tc>
          <w:tcPr>
            <w:tcW w:w="36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color w:val="FFFFFF"/>
                <w:sz w:val="27"/>
                <w:szCs w:val="27"/>
              </w:rPr>
              <w:t xml:space="preserve">Есть базовая версия, </w:t>
            </w:r>
            <w:proofErr w:type="gramStart"/>
            <w:r>
              <w:rPr>
                <w:color w:val="FFFFFF"/>
                <w:sz w:val="27"/>
                <w:szCs w:val="27"/>
              </w:rPr>
              <w:t>платные</w:t>
            </w:r>
            <w:proofErr w:type="gramEnd"/>
            <w:r>
              <w:rPr>
                <w:color w:val="FFFFFF"/>
                <w:sz w:val="27"/>
                <w:szCs w:val="27"/>
              </w:rPr>
              <w:t xml:space="preserve"> — начиная с небольших цен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proofErr w:type="spellStart"/>
            <w:r>
              <w:rPr>
                <w:b/>
                <w:bCs/>
                <w:color w:val="FFFFFF"/>
                <w:sz w:val="27"/>
                <w:szCs w:val="27"/>
              </w:rPr>
              <w:t>Yandex</w:t>
            </w:r>
            <w:proofErr w:type="spellEnd"/>
            <w:r>
              <w:rPr>
                <w:b/>
                <w:bCs/>
                <w:color w:val="FFFFFF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27"/>
                <w:szCs w:val="27"/>
              </w:rPr>
              <w:t>Tracker</w:t>
            </w:r>
            <w:proofErr w:type="spellEnd"/>
          </w:p>
        </w:tc>
        <w:tc>
          <w:tcPr>
            <w:tcW w:w="4964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color w:val="FFFFFF"/>
                <w:sz w:val="27"/>
                <w:szCs w:val="27"/>
              </w:rPr>
              <w:t>Бесплатно</w:t>
            </w:r>
          </w:p>
        </w:tc>
        <w:tc>
          <w:tcPr>
            <w:tcW w:w="36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color w:val="FFFFFF"/>
                <w:sz w:val="27"/>
                <w:szCs w:val="27"/>
              </w:rPr>
              <w:t>Да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proofErr w:type="spellStart"/>
            <w:r>
              <w:rPr>
                <w:b/>
                <w:bCs/>
                <w:color w:val="FFFFFF"/>
                <w:sz w:val="27"/>
                <w:szCs w:val="27"/>
              </w:rPr>
              <w:t>Jira</w:t>
            </w:r>
            <w:proofErr w:type="spellEnd"/>
          </w:p>
        </w:tc>
        <w:tc>
          <w:tcPr>
            <w:tcW w:w="4964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color w:val="FFFFFF"/>
                <w:sz w:val="27"/>
                <w:szCs w:val="27"/>
              </w:rPr>
              <w:t>Платные тарифы (по пользователю), есть бесплатный для малых команд</w:t>
            </w:r>
          </w:p>
        </w:tc>
        <w:tc>
          <w:tcPr>
            <w:tcW w:w="360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</w:pPr>
            <w:r>
              <w:rPr>
                <w:color w:val="FFFFFF"/>
                <w:sz w:val="27"/>
                <w:szCs w:val="27"/>
              </w:rPr>
              <w:t>Есть бесплатный тариф для команд до 10 польз</w:t>
            </w:r>
            <w:r>
              <w:rPr>
                <w:color w:val="FFFFFF"/>
                <w:sz w:val="27"/>
                <w:szCs w:val="27"/>
              </w:rPr>
              <w:t>ователей</w:t>
            </w:r>
          </w:p>
        </w:tc>
      </w:tr>
    </w:tbl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 Интеграции и расширяемость</w:t>
      </w:r>
    </w:p>
    <w:tbl>
      <w:tblPr>
        <w:tblW w:w="10001" w:type="dxa"/>
        <w:tblInd w:w="-1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75"/>
        <w:gridCol w:w="5516"/>
        <w:gridCol w:w="2910"/>
      </w:tblGrid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7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Продукт</w:t>
            </w:r>
          </w:p>
        </w:tc>
        <w:tc>
          <w:tcPr>
            <w:tcW w:w="551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Интеграции</w:t>
            </w:r>
          </w:p>
        </w:tc>
        <w:tc>
          <w:tcPr>
            <w:tcW w:w="291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Расширения 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плагины</w:t>
            </w:r>
            <w:proofErr w:type="spellEnd"/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7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Bitrix24</w:t>
            </w:r>
          </w:p>
        </w:tc>
        <w:tc>
          <w:tcPr>
            <w:tcW w:w="551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Широкий спектр внутренних и внешних интеграций</w:t>
            </w:r>
          </w:p>
        </w:tc>
        <w:tc>
          <w:tcPr>
            <w:tcW w:w="291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Магазин приложений, API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7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Tracker</w:t>
            </w:r>
            <w:proofErr w:type="spellEnd"/>
          </w:p>
        </w:tc>
        <w:tc>
          <w:tcPr>
            <w:tcW w:w="551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Интеграции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блако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, другими сервисами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Яндекса</w:t>
            </w:r>
            <w:proofErr w:type="spellEnd"/>
          </w:p>
        </w:tc>
        <w:tc>
          <w:tcPr>
            <w:tcW w:w="291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API, возможность 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расширения через API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7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551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Множество сторонних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плагинов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и интеграций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Atlassian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Marketplace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)</w:t>
            </w:r>
          </w:p>
        </w:tc>
        <w:tc>
          <w:tcPr>
            <w:tcW w:w="291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Большое количество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плагинов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, API</w:t>
            </w:r>
          </w:p>
        </w:tc>
      </w:tr>
    </w:tbl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 Плюсы и минусы</w:t>
      </w:r>
    </w:p>
    <w:tbl>
      <w:tblPr>
        <w:tblW w:w="9965" w:type="dxa"/>
        <w:tblInd w:w="-1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08"/>
        <w:gridCol w:w="4372"/>
        <w:gridCol w:w="4185"/>
      </w:tblGrid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Продукт</w:t>
            </w:r>
          </w:p>
        </w:tc>
        <w:tc>
          <w:tcPr>
            <w:tcW w:w="437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Плюсы</w:t>
            </w:r>
          </w:p>
        </w:tc>
        <w:tc>
          <w:tcPr>
            <w:tcW w:w="418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Минусы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Bitrix24</w:t>
            </w:r>
          </w:p>
        </w:tc>
        <w:tc>
          <w:tcPr>
            <w:tcW w:w="437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Универсальность, встроенная CRM, коммуникации, автоматизация</w:t>
            </w:r>
          </w:p>
        </w:tc>
        <w:tc>
          <w:tcPr>
            <w:tcW w:w="418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Может быть сложной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в настройке, нагруженной интерфейсом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Tracker</w:t>
            </w:r>
            <w:proofErr w:type="spellEnd"/>
          </w:p>
        </w:tc>
        <w:tc>
          <w:tcPr>
            <w:tcW w:w="437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Простота, интеграция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Яндекс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блако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, бесплатность</w:t>
            </w:r>
          </w:p>
        </w:tc>
        <w:tc>
          <w:tcPr>
            <w:tcW w:w="418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Меньше возможностей по автоматизации, ограниченная функциональность</w:t>
            </w:r>
          </w:p>
        </w:tc>
      </w:tr>
      <w:tr w:rsidR="00324CFF" w:rsidTr="00324CF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4372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Глубокий функционал для разработки, гибкость, поддержка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Agile</w:t>
            </w:r>
            <w:proofErr w:type="spellEnd"/>
          </w:p>
        </w:tc>
        <w:tc>
          <w:tcPr>
            <w:tcW w:w="4185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15102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CFF" w:rsidRDefault="001D75FB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Стоимость, слож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ность для новичков, требовательна к настройке</w:t>
            </w:r>
          </w:p>
        </w:tc>
      </w:tr>
    </w:tbl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Default="001D75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Итог</w:t>
      </w:r>
    </w:p>
    <w:p w:rsidR="00324CFF" w:rsidRDefault="001D75FB">
      <w:pPr>
        <w:ind w:firstLine="708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Bitrix24 </w:t>
      </w:r>
      <w:r>
        <w:rPr>
          <w:rFonts w:ascii="Times New Roman" w:eastAsia="Times New Roman" w:hAnsi="Times New Roman" w:cs="Times New Roman"/>
          <w:sz w:val="28"/>
          <w:szCs w:val="28"/>
        </w:rPr>
        <w:t>— универсальное решение с широким набором функций, подходит для компаний, которым нужно всё в одном, включая CRM.</w:t>
      </w:r>
    </w:p>
    <w:p w:rsidR="00324CFF" w:rsidRDefault="001D75FB">
      <w:pPr>
        <w:ind w:firstLine="708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Yandex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Tracker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простая и бесплатная система для команд, использующих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блако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подходит для небольших проектов.</w:t>
      </w:r>
    </w:p>
    <w:p w:rsidR="00324CFF" w:rsidRDefault="001D75FB">
      <w:pPr>
        <w:ind w:firstLine="708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профессиональный инструмент для разработки и технических команд, особенно при использовании Agile-процессов.</w:t>
      </w:r>
    </w:p>
    <w:p w:rsidR="00324CFF" w:rsidRDefault="00324C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4CFF" w:rsidRPr="005E34F6" w:rsidRDefault="00324C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324CFF" w:rsidRPr="005E34F6" w:rsidSect="00324CF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5FB" w:rsidRDefault="001D75FB" w:rsidP="00324CFF">
      <w:pPr>
        <w:spacing w:after="0" w:line="240" w:lineRule="auto"/>
      </w:pPr>
      <w:r>
        <w:separator/>
      </w:r>
    </w:p>
  </w:endnote>
  <w:endnote w:type="continuationSeparator" w:id="0">
    <w:p w:rsidR="001D75FB" w:rsidRDefault="001D75FB" w:rsidP="0032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5FB" w:rsidRDefault="001D75FB" w:rsidP="00324CFF">
      <w:pPr>
        <w:spacing w:after="0" w:line="240" w:lineRule="auto"/>
      </w:pPr>
      <w:r w:rsidRPr="00324CFF">
        <w:rPr>
          <w:color w:val="000000"/>
        </w:rPr>
        <w:separator/>
      </w:r>
    </w:p>
  </w:footnote>
  <w:footnote w:type="continuationSeparator" w:id="0">
    <w:p w:rsidR="001D75FB" w:rsidRDefault="001D75FB" w:rsidP="00324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CFF"/>
    <w:rsid w:val="001D75FB"/>
    <w:rsid w:val="00324CFF"/>
    <w:rsid w:val="005E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rial"/>
        <w:sz w:val="24"/>
        <w:szCs w:val="24"/>
        <w:lang w:val="ru-RU" w:eastAsia="en-US" w:bidi="ar-SA"/>
      </w:rPr>
    </w:rPrDefault>
    <w:pPrDefault>
      <w:pPr>
        <w:autoSpaceDN w:val="0"/>
        <w:spacing w:after="160" w:line="278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4CF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 Liya</dc:creator>
  <cp:lastModifiedBy>Admin</cp:lastModifiedBy>
  <cp:revision>2</cp:revision>
  <dcterms:created xsi:type="dcterms:W3CDTF">2025-06-11T12:57:00Z</dcterms:created>
  <dcterms:modified xsi:type="dcterms:W3CDTF">2025-06-11T12:57:00Z</dcterms:modified>
</cp:coreProperties>
</file>